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531BDF22" w14:textId="77777777" w:rsidR="007A68DD" w:rsidRDefault="007A68DD"/>
        <w:p w14:paraId="6F4BF902" w14:textId="77777777" w:rsidR="007A68DD" w:rsidRDefault="003A0579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4FB5245" wp14:editId="489013B5">
                    <wp:simplePos x="0" y="0"/>
                    <wp:positionH relativeFrom="page">
                      <wp:posOffset>472440</wp:posOffset>
                    </wp:positionH>
                    <wp:positionV relativeFrom="page">
                      <wp:posOffset>8077200</wp:posOffset>
                    </wp:positionV>
                    <wp:extent cx="5753100" cy="484632"/>
                    <wp:effectExtent l="0" t="0" r="0" b="0"/>
                    <wp:wrapSquare wrapText="bothSides"/>
                    <wp:docPr id="2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208765451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B6C6C9" w14:textId="7C5707D7" w:rsidR="005D44C2" w:rsidRPr="00F54C8A" w:rsidRDefault="005D44C2" w:rsidP="003A057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Project Javascript </w:t>
                                    </w:r>
                                  </w:p>
                                </w:sdtContent>
                              </w:sdt>
                              <w:p w14:paraId="7EF4AD16" w14:textId="34A3C36A" w:rsidR="005D44C2" w:rsidRPr="006C0102" w:rsidRDefault="005D44C2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6C0102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Teamnaam: </w:t>
                                </w:r>
                                <w:r w:rsidR="00835D7F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Mehmet</w:t>
                                </w:r>
                              </w:p>
                              <w:p w14:paraId="0BA11B4F" w14:textId="7B1B67E2" w:rsidR="005D44C2" w:rsidRPr="005A1013" w:rsidRDefault="005D44C2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5A1013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Team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: </w:t>
                                </w:r>
                                <w:r w:rsidR="00835D7F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Mehmet Hastan</w:t>
                                </w:r>
                              </w:p>
                              <w:p w14:paraId="3EA15D85" w14:textId="77777777" w:rsidR="005D44C2" w:rsidRPr="00222411" w:rsidRDefault="005D44C2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hort: 2020</w:t>
                                </w:r>
                              </w:p>
                              <w:p w14:paraId="4F8D9D85" w14:textId="56B8E52B" w:rsidR="005D44C2" w:rsidRPr="00222411" w:rsidRDefault="005D44C2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Staatje</w:t>
                                </w:r>
                              </w:p>
                              <w:p w14:paraId="06E0C7DE" w14:textId="77777777" w:rsidR="005D44C2" w:rsidRPr="00222411" w:rsidRDefault="005D44C2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v1.0</w:t>
                                </w:r>
                              </w:p>
                              <w:p w14:paraId="78604D3D" w14:textId="6C9587D6" w:rsidR="005D44C2" w:rsidRPr="002132BE" w:rsidRDefault="005D44C2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10-9-2020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FB52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pt;margin-top:636pt;width:453pt;height:38.15pt;z-index:251664384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208765451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B6C6C9" w14:textId="7C5707D7" w:rsidR="005D44C2" w:rsidRPr="00F54C8A" w:rsidRDefault="005D44C2" w:rsidP="003A057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Project Javascript </w:t>
                              </w:r>
                            </w:p>
                          </w:sdtContent>
                        </w:sdt>
                        <w:p w14:paraId="7EF4AD16" w14:textId="34A3C36A" w:rsidR="005D44C2" w:rsidRPr="006C0102" w:rsidRDefault="005D44C2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6C0102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Teamnaam: </w:t>
                          </w:r>
                          <w:r w:rsidR="00835D7F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Mehmet</w:t>
                          </w:r>
                        </w:p>
                        <w:p w14:paraId="0BA11B4F" w14:textId="7B1B67E2" w:rsidR="005D44C2" w:rsidRPr="005A1013" w:rsidRDefault="005D44C2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5A1013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Team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: </w:t>
                          </w:r>
                          <w:r w:rsidR="00835D7F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Mehmet Hastan</w:t>
                          </w:r>
                        </w:p>
                        <w:p w14:paraId="3EA15D85" w14:textId="77777777" w:rsidR="005D44C2" w:rsidRPr="00222411" w:rsidRDefault="005D44C2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hort: 2020</w:t>
                          </w:r>
                        </w:p>
                        <w:p w14:paraId="4F8D9D85" w14:textId="56B8E52B" w:rsidR="005D44C2" w:rsidRPr="00222411" w:rsidRDefault="005D44C2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Staatje</w:t>
                          </w:r>
                        </w:p>
                        <w:p w14:paraId="06E0C7DE" w14:textId="77777777" w:rsidR="005D44C2" w:rsidRPr="00222411" w:rsidRDefault="005D44C2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v1.0</w:t>
                          </w:r>
                        </w:p>
                        <w:p w14:paraId="78604D3D" w14:textId="6C9587D6" w:rsidR="005D44C2" w:rsidRPr="002132BE" w:rsidRDefault="005D44C2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10-9-2020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50DD25" wp14:editId="6B40BED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6F9B850" w14:textId="77777777" w:rsidR="005D44C2" w:rsidRDefault="005D44C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205B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Functioneel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group w14:anchorId="5A50DD25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6F9B850" w14:textId="77777777" w:rsidR="005D44C2" w:rsidRDefault="005D44C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205B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Functioneel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E61540" wp14:editId="6EC9F5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04F888" w14:textId="77777777" w:rsidR="005D44C2" w:rsidRDefault="000155CF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D44C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5D44C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5D44C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D44C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shape w14:anchorId="2DE61540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0304F888" w14:textId="77777777" w:rsidR="005D44C2" w:rsidRDefault="00285118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D44C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5D44C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5D44C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D44C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D4FFB0" wp14:editId="0A61E61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1F8A276" w14:textId="77777777" w:rsidR="005D44C2" w:rsidRDefault="005D44C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rect w14:anchorId="54D4FFB0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1F8A276" w14:textId="77777777" w:rsidR="005D44C2" w:rsidRDefault="005D44C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5339069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9CC3E0" w14:textId="77777777" w:rsidR="00F54C8A" w:rsidRDefault="00F54C8A" w:rsidP="001D4C53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03B85139" w14:textId="11DA8953" w:rsidR="0089333A" w:rsidRDefault="00F54C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90697" w:history="1">
            <w:r w:rsidR="0089333A" w:rsidRPr="003C0569">
              <w:rPr>
                <w:rStyle w:val="Hyperlink"/>
                <w:noProof/>
              </w:rPr>
              <w:t>Inhoud</w:t>
            </w:r>
            <w:bookmarkStart w:id="1" w:name="_GoBack"/>
            <w:bookmarkEnd w:id="1"/>
            <w:r w:rsidR="0089333A">
              <w:rPr>
                <w:noProof/>
                <w:webHidden/>
              </w:rPr>
              <w:tab/>
            </w:r>
            <w:r w:rsidR="0089333A">
              <w:rPr>
                <w:noProof/>
                <w:webHidden/>
              </w:rPr>
              <w:fldChar w:fldCharType="begin"/>
            </w:r>
            <w:r w:rsidR="0089333A">
              <w:rPr>
                <w:noProof/>
                <w:webHidden/>
              </w:rPr>
              <w:instrText xml:space="preserve"> PAGEREF _Toc53390697 \h </w:instrText>
            </w:r>
            <w:r w:rsidR="0089333A">
              <w:rPr>
                <w:noProof/>
                <w:webHidden/>
              </w:rPr>
            </w:r>
            <w:r w:rsidR="0089333A">
              <w:rPr>
                <w:noProof/>
                <w:webHidden/>
              </w:rPr>
              <w:fldChar w:fldCharType="separate"/>
            </w:r>
            <w:r w:rsidR="0089333A">
              <w:rPr>
                <w:noProof/>
                <w:webHidden/>
              </w:rPr>
              <w:t>1</w:t>
            </w:r>
            <w:r w:rsidR="0089333A">
              <w:rPr>
                <w:noProof/>
                <w:webHidden/>
              </w:rPr>
              <w:fldChar w:fldCharType="end"/>
            </w:r>
          </w:hyperlink>
        </w:p>
        <w:p w14:paraId="5110AF74" w14:textId="3C3804E2" w:rsidR="0089333A" w:rsidRDefault="000155C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390698" w:history="1">
            <w:r w:rsidR="0089333A" w:rsidRPr="003C0569">
              <w:rPr>
                <w:rStyle w:val="Hyperlink"/>
                <w:noProof/>
              </w:rPr>
              <w:t>1</w:t>
            </w:r>
            <w:r w:rsidR="0089333A">
              <w:rPr>
                <w:rFonts w:eastAsiaTheme="minorEastAsia"/>
                <w:noProof/>
                <w:lang w:val="en-US"/>
              </w:rPr>
              <w:tab/>
            </w:r>
            <w:r w:rsidR="0089333A" w:rsidRPr="003C0569">
              <w:rPr>
                <w:rStyle w:val="Hyperlink"/>
                <w:noProof/>
              </w:rPr>
              <w:t>User Story</w:t>
            </w:r>
            <w:r w:rsidR="0089333A">
              <w:rPr>
                <w:noProof/>
                <w:webHidden/>
              </w:rPr>
              <w:tab/>
            </w:r>
            <w:r w:rsidR="0089333A">
              <w:rPr>
                <w:noProof/>
                <w:webHidden/>
              </w:rPr>
              <w:fldChar w:fldCharType="begin"/>
            </w:r>
            <w:r w:rsidR="0089333A">
              <w:rPr>
                <w:noProof/>
                <w:webHidden/>
              </w:rPr>
              <w:instrText xml:space="preserve"> PAGEREF _Toc53390698 \h </w:instrText>
            </w:r>
            <w:r w:rsidR="0089333A">
              <w:rPr>
                <w:noProof/>
                <w:webHidden/>
              </w:rPr>
            </w:r>
            <w:r w:rsidR="0089333A">
              <w:rPr>
                <w:noProof/>
                <w:webHidden/>
              </w:rPr>
              <w:fldChar w:fldCharType="separate"/>
            </w:r>
            <w:r w:rsidR="0089333A">
              <w:rPr>
                <w:noProof/>
                <w:webHidden/>
              </w:rPr>
              <w:t>2</w:t>
            </w:r>
            <w:r w:rsidR="0089333A">
              <w:rPr>
                <w:noProof/>
                <w:webHidden/>
              </w:rPr>
              <w:fldChar w:fldCharType="end"/>
            </w:r>
          </w:hyperlink>
        </w:p>
        <w:p w14:paraId="0827D461" w14:textId="151DDBAD" w:rsidR="0089333A" w:rsidRDefault="000155C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390699" w:history="1">
            <w:r w:rsidR="0089333A" w:rsidRPr="003C0569">
              <w:rPr>
                <w:rStyle w:val="Hyperlink"/>
                <w:noProof/>
              </w:rPr>
              <w:t>2</w:t>
            </w:r>
            <w:r w:rsidR="0089333A">
              <w:rPr>
                <w:rFonts w:eastAsiaTheme="minorEastAsia"/>
                <w:noProof/>
                <w:lang w:val="en-US"/>
              </w:rPr>
              <w:tab/>
            </w:r>
            <w:r w:rsidR="0089333A" w:rsidRPr="003C0569">
              <w:rPr>
                <w:rStyle w:val="Hyperlink"/>
                <w:noProof/>
              </w:rPr>
              <w:t>Wireframe</w:t>
            </w:r>
            <w:r w:rsidR="0089333A">
              <w:rPr>
                <w:noProof/>
                <w:webHidden/>
              </w:rPr>
              <w:tab/>
            </w:r>
            <w:r w:rsidR="0089333A">
              <w:rPr>
                <w:noProof/>
                <w:webHidden/>
              </w:rPr>
              <w:fldChar w:fldCharType="begin"/>
            </w:r>
            <w:r w:rsidR="0089333A">
              <w:rPr>
                <w:noProof/>
                <w:webHidden/>
              </w:rPr>
              <w:instrText xml:space="preserve"> PAGEREF _Toc53390699 \h </w:instrText>
            </w:r>
            <w:r w:rsidR="0089333A">
              <w:rPr>
                <w:noProof/>
                <w:webHidden/>
              </w:rPr>
            </w:r>
            <w:r w:rsidR="0089333A">
              <w:rPr>
                <w:noProof/>
                <w:webHidden/>
              </w:rPr>
              <w:fldChar w:fldCharType="separate"/>
            </w:r>
            <w:r w:rsidR="0089333A">
              <w:rPr>
                <w:noProof/>
                <w:webHidden/>
              </w:rPr>
              <w:t>3</w:t>
            </w:r>
            <w:r w:rsidR="0089333A">
              <w:rPr>
                <w:noProof/>
                <w:webHidden/>
              </w:rPr>
              <w:fldChar w:fldCharType="end"/>
            </w:r>
          </w:hyperlink>
        </w:p>
        <w:p w14:paraId="7B0B3B8A" w14:textId="43EE7C56" w:rsidR="0089333A" w:rsidRDefault="000155CF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390700" w:history="1">
            <w:r w:rsidR="0089333A" w:rsidRPr="003C0569">
              <w:rPr>
                <w:rStyle w:val="Hyperlink"/>
                <w:noProof/>
              </w:rPr>
              <w:t>2.1</w:t>
            </w:r>
            <w:r w:rsidR="0089333A">
              <w:rPr>
                <w:rFonts w:eastAsiaTheme="minorEastAsia"/>
                <w:noProof/>
                <w:lang w:val="en-US"/>
              </w:rPr>
              <w:tab/>
            </w:r>
            <w:r w:rsidR="0089333A" w:rsidRPr="003C0569">
              <w:rPr>
                <w:rStyle w:val="Hyperlink"/>
                <w:noProof/>
              </w:rPr>
              <w:t>Start van de applicatie</w:t>
            </w:r>
            <w:r w:rsidR="0089333A">
              <w:rPr>
                <w:noProof/>
                <w:webHidden/>
              </w:rPr>
              <w:tab/>
            </w:r>
            <w:r w:rsidR="0089333A">
              <w:rPr>
                <w:noProof/>
                <w:webHidden/>
              </w:rPr>
              <w:fldChar w:fldCharType="begin"/>
            </w:r>
            <w:r w:rsidR="0089333A">
              <w:rPr>
                <w:noProof/>
                <w:webHidden/>
              </w:rPr>
              <w:instrText xml:space="preserve"> PAGEREF _Toc53390700 \h </w:instrText>
            </w:r>
            <w:r w:rsidR="0089333A">
              <w:rPr>
                <w:noProof/>
                <w:webHidden/>
              </w:rPr>
            </w:r>
            <w:r w:rsidR="0089333A">
              <w:rPr>
                <w:noProof/>
                <w:webHidden/>
              </w:rPr>
              <w:fldChar w:fldCharType="separate"/>
            </w:r>
            <w:r w:rsidR="0089333A">
              <w:rPr>
                <w:noProof/>
                <w:webHidden/>
              </w:rPr>
              <w:t>3</w:t>
            </w:r>
            <w:r w:rsidR="0089333A">
              <w:rPr>
                <w:noProof/>
                <w:webHidden/>
              </w:rPr>
              <w:fldChar w:fldCharType="end"/>
            </w:r>
          </w:hyperlink>
        </w:p>
        <w:p w14:paraId="78F82713" w14:textId="2905B284" w:rsidR="0089333A" w:rsidRDefault="000155CF">
          <w:pPr>
            <w:pStyle w:val="Inhopg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390701" w:history="1">
            <w:r w:rsidR="0089333A" w:rsidRPr="003C0569">
              <w:rPr>
                <w:rStyle w:val="Hyperlink"/>
                <w:noProof/>
              </w:rPr>
              <w:t>2.1.1</w:t>
            </w:r>
            <w:r w:rsidR="0089333A">
              <w:rPr>
                <w:noProof/>
              </w:rPr>
              <w:tab/>
            </w:r>
            <w:r w:rsidR="0089333A" w:rsidRPr="003C0569">
              <w:rPr>
                <w:rStyle w:val="Hyperlink"/>
                <w:noProof/>
              </w:rPr>
              <w:t>Koppeling met de user-story</w:t>
            </w:r>
            <w:r w:rsidR="0089333A">
              <w:rPr>
                <w:noProof/>
                <w:webHidden/>
              </w:rPr>
              <w:tab/>
            </w:r>
            <w:r w:rsidR="0089333A">
              <w:rPr>
                <w:noProof/>
                <w:webHidden/>
              </w:rPr>
              <w:fldChar w:fldCharType="begin"/>
            </w:r>
            <w:r w:rsidR="0089333A">
              <w:rPr>
                <w:noProof/>
                <w:webHidden/>
              </w:rPr>
              <w:instrText xml:space="preserve"> PAGEREF _Toc53390701 \h </w:instrText>
            </w:r>
            <w:r w:rsidR="0089333A">
              <w:rPr>
                <w:noProof/>
                <w:webHidden/>
              </w:rPr>
            </w:r>
            <w:r w:rsidR="0089333A">
              <w:rPr>
                <w:noProof/>
                <w:webHidden/>
              </w:rPr>
              <w:fldChar w:fldCharType="separate"/>
            </w:r>
            <w:r w:rsidR="0089333A">
              <w:rPr>
                <w:noProof/>
                <w:webHidden/>
              </w:rPr>
              <w:t>3</w:t>
            </w:r>
            <w:r w:rsidR="0089333A">
              <w:rPr>
                <w:noProof/>
                <w:webHidden/>
              </w:rPr>
              <w:fldChar w:fldCharType="end"/>
            </w:r>
          </w:hyperlink>
        </w:p>
        <w:p w14:paraId="62FFED2D" w14:textId="7AF686AE" w:rsidR="0089333A" w:rsidRDefault="000155CF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390702" w:history="1">
            <w:r w:rsidR="0089333A" w:rsidRPr="003C0569">
              <w:rPr>
                <w:rStyle w:val="Hyperlink"/>
                <w:noProof/>
              </w:rPr>
              <w:t>2.2</w:t>
            </w:r>
            <w:r w:rsidR="0089333A">
              <w:rPr>
                <w:rFonts w:eastAsiaTheme="minorEastAsia"/>
                <w:noProof/>
                <w:lang w:val="en-US"/>
              </w:rPr>
              <w:tab/>
            </w:r>
            <w:r w:rsidR="0089333A" w:rsidRPr="003C0569">
              <w:rPr>
                <w:rStyle w:val="Hyperlink"/>
                <w:noProof/>
              </w:rPr>
              <w:t>Aan de beurt zijn</w:t>
            </w:r>
            <w:r w:rsidR="0089333A">
              <w:rPr>
                <w:noProof/>
                <w:webHidden/>
              </w:rPr>
              <w:tab/>
            </w:r>
            <w:r w:rsidR="0089333A">
              <w:rPr>
                <w:noProof/>
                <w:webHidden/>
              </w:rPr>
              <w:fldChar w:fldCharType="begin"/>
            </w:r>
            <w:r w:rsidR="0089333A">
              <w:rPr>
                <w:noProof/>
                <w:webHidden/>
              </w:rPr>
              <w:instrText xml:space="preserve"> PAGEREF _Toc53390702 \h </w:instrText>
            </w:r>
            <w:r w:rsidR="0089333A">
              <w:rPr>
                <w:noProof/>
                <w:webHidden/>
              </w:rPr>
            </w:r>
            <w:r w:rsidR="0089333A">
              <w:rPr>
                <w:noProof/>
                <w:webHidden/>
              </w:rPr>
              <w:fldChar w:fldCharType="separate"/>
            </w:r>
            <w:r w:rsidR="0089333A">
              <w:rPr>
                <w:noProof/>
                <w:webHidden/>
              </w:rPr>
              <w:t>4</w:t>
            </w:r>
            <w:r w:rsidR="0089333A">
              <w:rPr>
                <w:noProof/>
                <w:webHidden/>
              </w:rPr>
              <w:fldChar w:fldCharType="end"/>
            </w:r>
          </w:hyperlink>
        </w:p>
        <w:p w14:paraId="0F3AB922" w14:textId="05885116" w:rsidR="0089333A" w:rsidRDefault="000155CF">
          <w:pPr>
            <w:pStyle w:val="Inhopg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390703" w:history="1">
            <w:r w:rsidR="0089333A" w:rsidRPr="003C0569">
              <w:rPr>
                <w:rStyle w:val="Hyperlink"/>
                <w:noProof/>
              </w:rPr>
              <w:t>2.2.1</w:t>
            </w:r>
            <w:r w:rsidR="0089333A">
              <w:rPr>
                <w:noProof/>
              </w:rPr>
              <w:tab/>
            </w:r>
            <w:r w:rsidR="0089333A" w:rsidRPr="003C0569">
              <w:rPr>
                <w:rStyle w:val="Hyperlink"/>
                <w:noProof/>
              </w:rPr>
              <w:t>Koppeling user-stories</w:t>
            </w:r>
            <w:r w:rsidR="0089333A">
              <w:rPr>
                <w:noProof/>
                <w:webHidden/>
              </w:rPr>
              <w:tab/>
            </w:r>
            <w:r w:rsidR="0089333A">
              <w:rPr>
                <w:noProof/>
                <w:webHidden/>
              </w:rPr>
              <w:fldChar w:fldCharType="begin"/>
            </w:r>
            <w:r w:rsidR="0089333A">
              <w:rPr>
                <w:noProof/>
                <w:webHidden/>
              </w:rPr>
              <w:instrText xml:space="preserve"> PAGEREF _Toc53390703 \h </w:instrText>
            </w:r>
            <w:r w:rsidR="0089333A">
              <w:rPr>
                <w:noProof/>
                <w:webHidden/>
              </w:rPr>
            </w:r>
            <w:r w:rsidR="0089333A">
              <w:rPr>
                <w:noProof/>
                <w:webHidden/>
              </w:rPr>
              <w:fldChar w:fldCharType="separate"/>
            </w:r>
            <w:r w:rsidR="0089333A">
              <w:rPr>
                <w:noProof/>
                <w:webHidden/>
              </w:rPr>
              <w:t>4</w:t>
            </w:r>
            <w:r w:rsidR="0089333A">
              <w:rPr>
                <w:noProof/>
                <w:webHidden/>
              </w:rPr>
              <w:fldChar w:fldCharType="end"/>
            </w:r>
          </w:hyperlink>
        </w:p>
        <w:p w14:paraId="5ADD0266" w14:textId="40E7FBCA" w:rsidR="0089333A" w:rsidRDefault="000155CF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390704" w:history="1">
            <w:r w:rsidR="0089333A" w:rsidRPr="003C0569">
              <w:rPr>
                <w:rStyle w:val="Hyperlink"/>
                <w:noProof/>
              </w:rPr>
              <w:t>2.3</w:t>
            </w:r>
            <w:r w:rsidR="0089333A">
              <w:rPr>
                <w:rFonts w:eastAsiaTheme="minorEastAsia"/>
                <w:noProof/>
                <w:lang w:val="en-US"/>
              </w:rPr>
              <w:tab/>
            </w:r>
            <w:r w:rsidR="0089333A" w:rsidRPr="003C0569">
              <w:rPr>
                <w:rStyle w:val="Hyperlink"/>
                <w:noProof/>
              </w:rPr>
              <w:t>Gewonnen/nog een keer</w:t>
            </w:r>
            <w:r w:rsidR="0089333A">
              <w:rPr>
                <w:noProof/>
                <w:webHidden/>
              </w:rPr>
              <w:tab/>
            </w:r>
            <w:r w:rsidR="0089333A">
              <w:rPr>
                <w:noProof/>
                <w:webHidden/>
              </w:rPr>
              <w:fldChar w:fldCharType="begin"/>
            </w:r>
            <w:r w:rsidR="0089333A">
              <w:rPr>
                <w:noProof/>
                <w:webHidden/>
              </w:rPr>
              <w:instrText xml:space="preserve"> PAGEREF _Toc53390704 \h </w:instrText>
            </w:r>
            <w:r w:rsidR="0089333A">
              <w:rPr>
                <w:noProof/>
                <w:webHidden/>
              </w:rPr>
            </w:r>
            <w:r w:rsidR="0089333A">
              <w:rPr>
                <w:noProof/>
                <w:webHidden/>
              </w:rPr>
              <w:fldChar w:fldCharType="separate"/>
            </w:r>
            <w:r w:rsidR="0089333A">
              <w:rPr>
                <w:noProof/>
                <w:webHidden/>
              </w:rPr>
              <w:t>5</w:t>
            </w:r>
            <w:r w:rsidR="0089333A">
              <w:rPr>
                <w:noProof/>
                <w:webHidden/>
              </w:rPr>
              <w:fldChar w:fldCharType="end"/>
            </w:r>
          </w:hyperlink>
        </w:p>
        <w:p w14:paraId="6BB1F3F8" w14:textId="3976BD40" w:rsidR="0089333A" w:rsidRDefault="000155CF">
          <w:pPr>
            <w:pStyle w:val="Inhopg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390705" w:history="1">
            <w:r w:rsidR="0089333A" w:rsidRPr="003C0569">
              <w:rPr>
                <w:rStyle w:val="Hyperlink"/>
                <w:noProof/>
              </w:rPr>
              <w:t>2.3.1</w:t>
            </w:r>
            <w:r w:rsidR="0089333A">
              <w:rPr>
                <w:noProof/>
              </w:rPr>
              <w:tab/>
            </w:r>
            <w:r w:rsidR="0089333A" w:rsidRPr="003C0569">
              <w:rPr>
                <w:rStyle w:val="Hyperlink"/>
                <w:noProof/>
              </w:rPr>
              <w:t>Koppeling user-stories</w:t>
            </w:r>
            <w:r w:rsidR="0089333A">
              <w:rPr>
                <w:noProof/>
                <w:webHidden/>
              </w:rPr>
              <w:tab/>
            </w:r>
            <w:r w:rsidR="0089333A">
              <w:rPr>
                <w:noProof/>
                <w:webHidden/>
              </w:rPr>
              <w:fldChar w:fldCharType="begin"/>
            </w:r>
            <w:r w:rsidR="0089333A">
              <w:rPr>
                <w:noProof/>
                <w:webHidden/>
              </w:rPr>
              <w:instrText xml:space="preserve"> PAGEREF _Toc53390705 \h </w:instrText>
            </w:r>
            <w:r w:rsidR="0089333A">
              <w:rPr>
                <w:noProof/>
                <w:webHidden/>
              </w:rPr>
            </w:r>
            <w:r w:rsidR="0089333A">
              <w:rPr>
                <w:noProof/>
                <w:webHidden/>
              </w:rPr>
              <w:fldChar w:fldCharType="separate"/>
            </w:r>
            <w:r w:rsidR="0089333A">
              <w:rPr>
                <w:noProof/>
                <w:webHidden/>
              </w:rPr>
              <w:t>5</w:t>
            </w:r>
            <w:r w:rsidR="0089333A">
              <w:rPr>
                <w:noProof/>
                <w:webHidden/>
              </w:rPr>
              <w:fldChar w:fldCharType="end"/>
            </w:r>
          </w:hyperlink>
        </w:p>
        <w:p w14:paraId="24E96708" w14:textId="710FD081" w:rsidR="0089333A" w:rsidRDefault="000155C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390706" w:history="1">
            <w:r w:rsidR="0089333A" w:rsidRPr="003C0569">
              <w:rPr>
                <w:rStyle w:val="Hyperlink"/>
                <w:noProof/>
              </w:rPr>
              <w:t>3</w:t>
            </w:r>
            <w:r w:rsidR="0089333A">
              <w:rPr>
                <w:rFonts w:eastAsiaTheme="minorEastAsia"/>
                <w:noProof/>
                <w:lang w:val="en-US"/>
              </w:rPr>
              <w:tab/>
            </w:r>
            <w:r w:rsidR="0089333A" w:rsidRPr="003C0569">
              <w:rPr>
                <w:rStyle w:val="Hyperlink"/>
                <w:noProof/>
              </w:rPr>
              <w:t>Sitemap</w:t>
            </w:r>
            <w:r w:rsidR="0089333A">
              <w:rPr>
                <w:noProof/>
                <w:webHidden/>
              </w:rPr>
              <w:tab/>
            </w:r>
            <w:r w:rsidR="0089333A">
              <w:rPr>
                <w:noProof/>
                <w:webHidden/>
              </w:rPr>
              <w:fldChar w:fldCharType="begin"/>
            </w:r>
            <w:r w:rsidR="0089333A">
              <w:rPr>
                <w:noProof/>
                <w:webHidden/>
              </w:rPr>
              <w:instrText xml:space="preserve"> PAGEREF _Toc53390706 \h </w:instrText>
            </w:r>
            <w:r w:rsidR="0089333A">
              <w:rPr>
                <w:noProof/>
                <w:webHidden/>
              </w:rPr>
            </w:r>
            <w:r w:rsidR="0089333A">
              <w:rPr>
                <w:noProof/>
                <w:webHidden/>
              </w:rPr>
              <w:fldChar w:fldCharType="separate"/>
            </w:r>
            <w:r w:rsidR="0089333A">
              <w:rPr>
                <w:noProof/>
                <w:webHidden/>
              </w:rPr>
              <w:t>6</w:t>
            </w:r>
            <w:r w:rsidR="0089333A">
              <w:rPr>
                <w:noProof/>
                <w:webHidden/>
              </w:rPr>
              <w:fldChar w:fldCharType="end"/>
            </w:r>
          </w:hyperlink>
        </w:p>
        <w:p w14:paraId="19DB1F6A" w14:textId="29227427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3290D804" w14:textId="6B27950F" w:rsidR="006C0102" w:rsidRPr="00954179" w:rsidRDefault="007A68DD" w:rsidP="009541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FFF8B8" w14:textId="77777777" w:rsidR="000A6C16" w:rsidRDefault="00F205B8" w:rsidP="002F11DC">
      <w:pPr>
        <w:pStyle w:val="Kop1"/>
      </w:pPr>
      <w:bookmarkStart w:id="2" w:name="_Toc53390698"/>
      <w:r w:rsidRPr="00F205B8">
        <w:lastRenderedPageBreak/>
        <w:t>User Story</w:t>
      </w:r>
      <w:bookmarkEnd w:id="2"/>
    </w:p>
    <w:p w14:paraId="42D144D7" w14:textId="77777777" w:rsidR="0069479B" w:rsidRDefault="0069479B" w:rsidP="0069479B">
      <w:pPr>
        <w:pStyle w:val="Lijstalinea"/>
        <w:numPr>
          <w:ilvl w:val="0"/>
          <w:numId w:val="5"/>
        </w:numPr>
      </w:pPr>
      <w:r>
        <w:t>Als een speler wil ik plezier hebben en me tijd vermaken.</w:t>
      </w:r>
    </w:p>
    <w:p w14:paraId="0996B9C3" w14:textId="05E8833D" w:rsidR="00EC6DAC" w:rsidRDefault="005E666B" w:rsidP="00EC6DAC">
      <w:pPr>
        <w:pStyle w:val="Lijstalinea"/>
        <w:numPr>
          <w:ilvl w:val="1"/>
          <w:numId w:val="5"/>
        </w:numPr>
      </w:pPr>
      <w:r>
        <w:t>Als speler wil ik een</w:t>
      </w:r>
      <w:r w:rsidR="00954179">
        <w:t xml:space="preserve"> mijn zetten kunnen zetten door op een vakje te klikken</w:t>
      </w:r>
      <w:r w:rsidR="009025A6">
        <w:t>.</w:t>
      </w:r>
    </w:p>
    <w:p w14:paraId="2FA45AD7" w14:textId="6015AEAE" w:rsidR="00594BF5" w:rsidRDefault="00594BF5" w:rsidP="00594BF5">
      <w:pPr>
        <w:pStyle w:val="Lijstalinea"/>
        <w:numPr>
          <w:ilvl w:val="1"/>
          <w:numId w:val="5"/>
        </w:numPr>
      </w:pPr>
      <w:r>
        <w:t>Als speler wil ik het spel opnieuw</w:t>
      </w:r>
      <w:r w:rsidR="00954179">
        <w:t xml:space="preserve"> kunnen spelen om mijn tegenstander te verslaan </w:t>
      </w:r>
    </w:p>
    <w:p w14:paraId="3ADB33D6" w14:textId="3D472F69" w:rsidR="00954179" w:rsidRDefault="00954179" w:rsidP="00594BF5">
      <w:pPr>
        <w:pStyle w:val="Lijstalinea"/>
        <w:numPr>
          <w:ilvl w:val="1"/>
          <w:numId w:val="5"/>
        </w:numPr>
      </w:pPr>
      <w:r>
        <w:t>Als speler wil ik een beloning als ik gewonnen heb</w:t>
      </w:r>
    </w:p>
    <w:p w14:paraId="6EF29E1E" w14:textId="440A30D4" w:rsidR="00954179" w:rsidRDefault="00954179" w:rsidP="00594BF5">
      <w:pPr>
        <w:pStyle w:val="Lijstalinea"/>
        <w:numPr>
          <w:ilvl w:val="1"/>
          <w:numId w:val="5"/>
        </w:numPr>
      </w:pPr>
      <w:r>
        <w:t>Als speler wil ik zien wie er aan de beurt is</w:t>
      </w:r>
    </w:p>
    <w:p w14:paraId="56001081" w14:textId="55728160" w:rsidR="00954179" w:rsidRDefault="00954179" w:rsidP="00594BF5">
      <w:pPr>
        <w:pStyle w:val="Lijstalinea"/>
        <w:numPr>
          <w:ilvl w:val="1"/>
          <w:numId w:val="5"/>
        </w:numPr>
      </w:pPr>
      <w:r>
        <w:t>Als speler wil</w:t>
      </w:r>
      <w:r w:rsidR="00F12D64">
        <w:t xml:space="preserve"> ik</w:t>
      </w:r>
      <w:r>
        <w:t xml:space="preserve"> zien welke kleur ik ben</w:t>
      </w:r>
      <w:r w:rsidR="0089333A">
        <w:t>.</w:t>
      </w:r>
    </w:p>
    <w:p w14:paraId="24DA1AFD" w14:textId="4B47AB2F" w:rsidR="0089333A" w:rsidRDefault="0089333A" w:rsidP="00594BF5">
      <w:pPr>
        <w:pStyle w:val="Lijstalinea"/>
        <w:numPr>
          <w:ilvl w:val="1"/>
          <w:numId w:val="5"/>
        </w:numPr>
      </w:pPr>
      <w:r>
        <w:t>Als een speler wil ik plezier hebben en me tijd vermaken</w:t>
      </w:r>
    </w:p>
    <w:p w14:paraId="667E8EC5" w14:textId="5F4E04E8" w:rsidR="00F54C8A" w:rsidRPr="00222411" w:rsidRDefault="00F54C8A" w:rsidP="00787444">
      <w:pPr>
        <w:pStyle w:val="Lijstalinea"/>
        <w:numPr>
          <w:ilvl w:val="1"/>
          <w:numId w:val="5"/>
        </w:numPr>
      </w:pPr>
      <w:r w:rsidRPr="00222411">
        <w:br w:type="page"/>
      </w:r>
    </w:p>
    <w:p w14:paraId="2038000C" w14:textId="77777777" w:rsidR="00A257DF" w:rsidRDefault="00F205B8" w:rsidP="002F11DC">
      <w:pPr>
        <w:pStyle w:val="Kop1"/>
      </w:pPr>
      <w:bookmarkStart w:id="3" w:name="_Toc53390699"/>
      <w:proofErr w:type="spellStart"/>
      <w:r>
        <w:lastRenderedPageBreak/>
        <w:t>Wireframe</w:t>
      </w:r>
      <w:bookmarkEnd w:id="3"/>
      <w:proofErr w:type="spellEnd"/>
    </w:p>
    <w:p w14:paraId="0FC15A34" w14:textId="5323AE0F" w:rsidR="00C2320C" w:rsidRDefault="00A85652" w:rsidP="006E3FF1">
      <w:pPr>
        <w:pStyle w:val="Kop2"/>
      </w:pPr>
      <w:bookmarkStart w:id="4" w:name="_Toc53390700"/>
      <w:r w:rsidRPr="006E3FF1">
        <w:t>Start van de applicatie</w:t>
      </w:r>
      <w:bookmarkEnd w:id="4"/>
    </w:p>
    <w:p w14:paraId="1AD947F3" w14:textId="5587D6D7" w:rsidR="006D198D" w:rsidRPr="006D198D" w:rsidRDefault="006D198D" w:rsidP="006D198D">
      <w:r>
        <w:t>De start van de applicatie</w:t>
      </w:r>
      <w:r w:rsidR="00FF762C">
        <w:t xml:space="preserve">. Zodra er naar de pagina met de HTML </w:t>
      </w:r>
      <w:r w:rsidR="005D44C2">
        <w:t xml:space="preserve">4 op een rij </w:t>
      </w:r>
      <w:r w:rsidR="00FF762C">
        <w:t>wordt genavigeerd krijgt de gebruiker het volgende de zien.</w:t>
      </w:r>
    </w:p>
    <w:p w14:paraId="062F5AFD" w14:textId="3C811CB8" w:rsidR="0030707D" w:rsidRDefault="005D44C2" w:rsidP="0030707D">
      <w:r>
        <w:rPr>
          <w:noProof/>
        </w:rPr>
        <w:drawing>
          <wp:inline distT="0" distB="0" distL="0" distR="0" wp14:anchorId="40378ABF" wp14:editId="70A9E3EF">
            <wp:extent cx="5731510" cy="3234690"/>
            <wp:effectExtent l="0" t="0" r="254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F719" w14:textId="08D7F08A" w:rsidR="006D198D" w:rsidRDefault="00FF762C" w:rsidP="00FF762C">
      <w:pPr>
        <w:pStyle w:val="Kop3"/>
      </w:pPr>
      <w:bookmarkStart w:id="5" w:name="_Toc53390701"/>
      <w:r>
        <w:t>Koppeling met de user-story</w:t>
      </w:r>
      <w:bookmarkEnd w:id="5"/>
    </w:p>
    <w:p w14:paraId="5F33A131" w14:textId="09730A83" w:rsidR="0093344D" w:rsidRPr="0093344D" w:rsidRDefault="00B76220" w:rsidP="0093344D">
      <w:r>
        <w:t>De user-story die gekoppeld is aan het startscherm</w:t>
      </w:r>
      <w:r w:rsidR="00F15F84">
        <w:t xml:space="preserve"> is:</w:t>
      </w:r>
    </w:p>
    <w:p w14:paraId="186685DB" w14:textId="6859CABC" w:rsidR="00FF762C" w:rsidRDefault="0069479B" w:rsidP="0093344D">
      <w:pPr>
        <w:pStyle w:val="Lijstalinea"/>
        <w:numPr>
          <w:ilvl w:val="0"/>
          <w:numId w:val="5"/>
        </w:numPr>
      </w:pPr>
      <w:r>
        <w:t>Als een speler wil ik plezier hebben en me tijd vermaken.</w:t>
      </w:r>
    </w:p>
    <w:p w14:paraId="10552D8B" w14:textId="77777777" w:rsidR="00F15F84" w:rsidRPr="00FF762C" w:rsidRDefault="00F15F84" w:rsidP="00F15F84"/>
    <w:p w14:paraId="02961E2A" w14:textId="77777777" w:rsidR="00F15F84" w:rsidRDefault="00F15F8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5ACF2FD" w14:textId="5A5F8B28" w:rsidR="006C6B29" w:rsidRDefault="005D44C2" w:rsidP="006E3FF1">
      <w:pPr>
        <w:pStyle w:val="Kop2"/>
      </w:pPr>
      <w:bookmarkStart w:id="6" w:name="_Toc53390702"/>
      <w:r>
        <w:lastRenderedPageBreak/>
        <w:t>Aan de beurt zijn</w:t>
      </w:r>
      <w:bookmarkEnd w:id="6"/>
      <w:r>
        <w:t xml:space="preserve"> </w:t>
      </w:r>
    </w:p>
    <w:p w14:paraId="4C4CFA93" w14:textId="4EDB88CC" w:rsidR="005D44C2" w:rsidRPr="005D44C2" w:rsidRDefault="005D44C2" w:rsidP="005D44C2">
      <w:r>
        <w:t xml:space="preserve">Door op een vakje te klikken wordt er een vakje gekleurd. </w:t>
      </w:r>
    </w:p>
    <w:p w14:paraId="2ED441BC" w14:textId="48A3E46F" w:rsidR="0030707D" w:rsidRDefault="005D44C2" w:rsidP="0030707D">
      <w:r>
        <w:rPr>
          <w:noProof/>
        </w:rPr>
        <w:drawing>
          <wp:inline distT="0" distB="0" distL="0" distR="0" wp14:anchorId="527F6358" wp14:editId="5E9FE552">
            <wp:extent cx="5731510" cy="3218815"/>
            <wp:effectExtent l="0" t="0" r="2540" b="63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E9EE" w14:textId="55D9F2D2" w:rsidR="007F356F" w:rsidRDefault="007F356F" w:rsidP="007F356F">
      <w:pPr>
        <w:pStyle w:val="Kop3"/>
      </w:pPr>
      <w:bookmarkStart w:id="7" w:name="_Toc53390703"/>
      <w:r>
        <w:t>Koppeling user-</w:t>
      </w:r>
      <w:proofErr w:type="spellStart"/>
      <w:r>
        <w:t>stories</w:t>
      </w:r>
      <w:bookmarkEnd w:id="7"/>
      <w:proofErr w:type="spellEnd"/>
    </w:p>
    <w:p w14:paraId="3A571D3B" w14:textId="1096E2B5" w:rsidR="007F356F" w:rsidRDefault="005A3E46" w:rsidP="007F356F">
      <w:r>
        <w:t>De volgende user-</w:t>
      </w:r>
      <w:proofErr w:type="spellStart"/>
      <w:r>
        <w:t>stories</w:t>
      </w:r>
      <w:proofErr w:type="spellEnd"/>
      <w:r>
        <w:t xml:space="preserve"> zijn gekoppeld aan dit scherm: </w:t>
      </w:r>
    </w:p>
    <w:p w14:paraId="239EBAB4" w14:textId="0B646192" w:rsidR="005D44C2" w:rsidRDefault="005A3E46" w:rsidP="005D44C2">
      <w:pPr>
        <w:pStyle w:val="Lijstalinea"/>
        <w:numPr>
          <w:ilvl w:val="0"/>
          <w:numId w:val="5"/>
        </w:numPr>
      </w:pPr>
      <w:r>
        <w:t xml:space="preserve">Als speler wil ik </w:t>
      </w:r>
      <w:r w:rsidR="005D44C2">
        <w:t>een mijn zetten kunnen zetten door op een vakje te klikken.</w:t>
      </w:r>
    </w:p>
    <w:p w14:paraId="58FB5B5F" w14:textId="77777777" w:rsidR="005D44C2" w:rsidRDefault="005D44C2" w:rsidP="005D44C2">
      <w:pPr>
        <w:pStyle w:val="Lijstalinea"/>
        <w:numPr>
          <w:ilvl w:val="0"/>
          <w:numId w:val="5"/>
        </w:numPr>
      </w:pPr>
      <w:r>
        <w:t>Als speler wil zien welke kleur ik ben.</w:t>
      </w:r>
    </w:p>
    <w:p w14:paraId="1EDEC4C2" w14:textId="2C38C874" w:rsidR="005D44C2" w:rsidRDefault="005D44C2" w:rsidP="005D44C2">
      <w:pPr>
        <w:pStyle w:val="Lijstalinea"/>
        <w:numPr>
          <w:ilvl w:val="0"/>
          <w:numId w:val="5"/>
        </w:numPr>
      </w:pPr>
      <w:r>
        <w:t>Als speler wil ik zien wie er aan de beurt is</w:t>
      </w:r>
    </w:p>
    <w:p w14:paraId="7C4DA1FE" w14:textId="55BBE075" w:rsidR="00BE4B02" w:rsidRDefault="00BE4B02" w:rsidP="005D44C2">
      <w:pPr>
        <w:pStyle w:val="Lijstalinea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F6DACE6" w14:textId="63EC17A1" w:rsidR="00BE4B02" w:rsidRDefault="00F12D64" w:rsidP="00BE4B02">
      <w:pPr>
        <w:pStyle w:val="Kop2"/>
      </w:pPr>
      <w:bookmarkStart w:id="8" w:name="_Toc53390704"/>
      <w:r>
        <w:lastRenderedPageBreak/>
        <w:t>Gewonnen/nog een keer</w:t>
      </w:r>
      <w:bookmarkEnd w:id="8"/>
    </w:p>
    <w:p w14:paraId="16F3BFFC" w14:textId="41656D56" w:rsidR="00BE4B02" w:rsidRPr="00BE4B02" w:rsidRDefault="00053025" w:rsidP="00BE4B02">
      <w:r>
        <w:t xml:space="preserve"> </w:t>
      </w:r>
      <w:r w:rsidR="00F12D64">
        <w:t xml:space="preserve">Nu zie je een scherm wie der gewonnen heeft die speler krijgt ook een punt </w:t>
      </w:r>
    </w:p>
    <w:p w14:paraId="34D721B0" w14:textId="2F0C0407" w:rsidR="00BE4B02" w:rsidRDefault="00F12D64" w:rsidP="00BE4B02">
      <w:r>
        <w:rPr>
          <w:noProof/>
        </w:rPr>
        <w:drawing>
          <wp:inline distT="0" distB="0" distL="0" distR="0" wp14:anchorId="7B03427A" wp14:editId="408891E3">
            <wp:extent cx="5731510" cy="3197225"/>
            <wp:effectExtent l="0" t="0" r="2540" b="31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9CC9" w14:textId="507C2537" w:rsidR="00BE4B02" w:rsidRDefault="00BE4B02" w:rsidP="00BE4B02">
      <w:pPr>
        <w:pStyle w:val="Kop3"/>
      </w:pPr>
      <w:bookmarkStart w:id="9" w:name="_Toc53390705"/>
      <w:r>
        <w:t>Koppeling user-</w:t>
      </w:r>
      <w:proofErr w:type="spellStart"/>
      <w:r>
        <w:t>stories</w:t>
      </w:r>
      <w:bookmarkEnd w:id="9"/>
      <w:proofErr w:type="spellEnd"/>
    </w:p>
    <w:p w14:paraId="7AB2045E" w14:textId="77777777" w:rsidR="00BE4B02" w:rsidRDefault="00BE4B02" w:rsidP="00BE4B02">
      <w:r>
        <w:t>De volgende user-</w:t>
      </w:r>
      <w:proofErr w:type="spellStart"/>
      <w:r>
        <w:t>stories</w:t>
      </w:r>
      <w:proofErr w:type="spellEnd"/>
      <w:r>
        <w:t xml:space="preserve"> zijn gekoppeld aan dit scherm: </w:t>
      </w:r>
    </w:p>
    <w:p w14:paraId="437F357F" w14:textId="77777777" w:rsidR="00F12D64" w:rsidRDefault="00F12D64" w:rsidP="00F12D64">
      <w:pPr>
        <w:pStyle w:val="Lijstalinea"/>
        <w:numPr>
          <w:ilvl w:val="0"/>
          <w:numId w:val="7"/>
        </w:numPr>
      </w:pPr>
      <w:r>
        <w:t xml:space="preserve">Als speler wil ik het spel opnieuw kunnen spelen om mijn tegenstander te verslaan </w:t>
      </w:r>
    </w:p>
    <w:p w14:paraId="02342620" w14:textId="77777777" w:rsidR="00F12D64" w:rsidRDefault="00F12D64" w:rsidP="00F12D64">
      <w:pPr>
        <w:pStyle w:val="Lijstalinea"/>
        <w:numPr>
          <w:ilvl w:val="0"/>
          <w:numId w:val="6"/>
        </w:numPr>
      </w:pPr>
      <w:r>
        <w:t>Als speler wil ik een beloning als ik gewonnen heb</w:t>
      </w:r>
    </w:p>
    <w:p w14:paraId="03AD137E" w14:textId="77777777" w:rsidR="0030707D" w:rsidRPr="0030707D" w:rsidRDefault="0030707D" w:rsidP="0030707D"/>
    <w:p w14:paraId="41F45205" w14:textId="177F105B" w:rsidR="0089333A" w:rsidRDefault="0089333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00A32437" w14:textId="6C924AA6" w:rsidR="00056AB7" w:rsidRDefault="0089333A" w:rsidP="0089333A">
      <w:pPr>
        <w:pStyle w:val="Kop1"/>
      </w:pPr>
      <w:bookmarkStart w:id="10" w:name="_Toc53390706"/>
      <w:r>
        <w:lastRenderedPageBreak/>
        <w:t>Sitemap</w:t>
      </w:r>
      <w:bookmarkEnd w:id="10"/>
    </w:p>
    <w:p w14:paraId="091F6434" w14:textId="4346B3AC" w:rsidR="0089333A" w:rsidRDefault="0089333A" w:rsidP="0089333A"/>
    <w:p w14:paraId="0A67A095" w14:textId="4210B936" w:rsidR="0089333A" w:rsidRPr="0089333A" w:rsidRDefault="0089333A" w:rsidP="0089333A">
      <w:r>
        <w:rPr>
          <w:noProof/>
        </w:rPr>
        <w:drawing>
          <wp:inline distT="0" distB="0" distL="0" distR="0" wp14:anchorId="169E1DB1" wp14:editId="4AE5D74E">
            <wp:extent cx="4305300" cy="494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33A" w:rsidRPr="0089333A" w:rsidSect="00A257DF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92244" w14:textId="77777777" w:rsidR="000155CF" w:rsidRDefault="000155CF" w:rsidP="00A257DF">
      <w:pPr>
        <w:spacing w:after="0" w:line="240" w:lineRule="auto"/>
      </w:pPr>
      <w:r>
        <w:separator/>
      </w:r>
    </w:p>
  </w:endnote>
  <w:endnote w:type="continuationSeparator" w:id="0">
    <w:p w14:paraId="3C4CC75C" w14:textId="77777777" w:rsidR="000155CF" w:rsidRDefault="000155CF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D446A" w14:textId="48F9E106" w:rsidR="005D44C2" w:rsidRDefault="005D44C2" w:rsidP="00222411">
    <w:pPr>
      <w:pStyle w:val="Voettekst"/>
    </w:pPr>
    <w:r>
      <w:t xml:space="preserve">Klant: </w:t>
    </w:r>
    <w:proofErr w:type="spellStart"/>
    <w:r w:rsidR="00835D7F">
      <w:t>Achie</w:t>
    </w:r>
    <w:proofErr w:type="spellEnd"/>
    <w:r>
      <w:tab/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0568D0B" w14:textId="77777777" w:rsidR="005D44C2" w:rsidRDefault="005D44C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A696B" w14:textId="77777777" w:rsidR="000155CF" w:rsidRDefault="000155CF" w:rsidP="00A257DF">
      <w:pPr>
        <w:spacing w:after="0" w:line="240" w:lineRule="auto"/>
      </w:pPr>
      <w:r>
        <w:separator/>
      </w:r>
    </w:p>
  </w:footnote>
  <w:footnote w:type="continuationSeparator" w:id="0">
    <w:p w14:paraId="168715BF" w14:textId="77777777" w:rsidR="000155CF" w:rsidRDefault="000155CF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4448D" w14:textId="75C75D66" w:rsidR="002A75D7" w:rsidRPr="003A0579" w:rsidRDefault="005D44C2" w:rsidP="003A0579">
    <w:pPr>
      <w:pStyle w:val="Koptekst"/>
    </w:pPr>
    <w:r>
      <w:t>Functioneel Ontwerp</w:t>
    </w:r>
    <w:r>
      <w:tab/>
    </w:r>
    <w:r w:rsidR="00835D7F">
      <w:t>Mehmet Hastan</w:t>
    </w:r>
    <w:r>
      <w:tab/>
      <w:t xml:space="preserve">Project Javascript </w:t>
    </w:r>
    <w:proofErr w:type="spellStart"/>
    <w:r w:rsidR="002A75D7">
      <w:t>vieropeenrij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66E21"/>
    <w:multiLevelType w:val="hybridMultilevel"/>
    <w:tmpl w:val="71B8FB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012394"/>
    <w:multiLevelType w:val="hybridMultilevel"/>
    <w:tmpl w:val="1DCA35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13891"/>
    <w:multiLevelType w:val="hybridMultilevel"/>
    <w:tmpl w:val="3E1E5C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13"/>
    <w:rsid w:val="000155CF"/>
    <w:rsid w:val="0002660E"/>
    <w:rsid w:val="000502ED"/>
    <w:rsid w:val="00053025"/>
    <w:rsid w:val="00056AB7"/>
    <w:rsid w:val="00062187"/>
    <w:rsid w:val="000A3194"/>
    <w:rsid w:val="000A6C16"/>
    <w:rsid w:val="000B4D5C"/>
    <w:rsid w:val="000C1A0B"/>
    <w:rsid w:val="00116F81"/>
    <w:rsid w:val="00126F70"/>
    <w:rsid w:val="0014223B"/>
    <w:rsid w:val="00153DA3"/>
    <w:rsid w:val="001548B9"/>
    <w:rsid w:val="001D4C53"/>
    <w:rsid w:val="001F0FF4"/>
    <w:rsid w:val="001F1B54"/>
    <w:rsid w:val="00222411"/>
    <w:rsid w:val="00267FD4"/>
    <w:rsid w:val="00285118"/>
    <w:rsid w:val="002A75D7"/>
    <w:rsid w:val="002E4869"/>
    <w:rsid w:val="002F11DC"/>
    <w:rsid w:val="00305F1E"/>
    <w:rsid w:val="0030707D"/>
    <w:rsid w:val="00313209"/>
    <w:rsid w:val="003703C3"/>
    <w:rsid w:val="003A0579"/>
    <w:rsid w:val="003A3C15"/>
    <w:rsid w:val="003E5EF5"/>
    <w:rsid w:val="0049748E"/>
    <w:rsid w:val="004D414A"/>
    <w:rsid w:val="004F6206"/>
    <w:rsid w:val="00503B63"/>
    <w:rsid w:val="00546CBA"/>
    <w:rsid w:val="0056778B"/>
    <w:rsid w:val="00590E40"/>
    <w:rsid w:val="00594BF5"/>
    <w:rsid w:val="005A1013"/>
    <w:rsid w:val="005A3E46"/>
    <w:rsid w:val="005B4DC6"/>
    <w:rsid w:val="005D44C2"/>
    <w:rsid w:val="005E666B"/>
    <w:rsid w:val="00611579"/>
    <w:rsid w:val="00654075"/>
    <w:rsid w:val="00661185"/>
    <w:rsid w:val="00681129"/>
    <w:rsid w:val="006843C1"/>
    <w:rsid w:val="0069479B"/>
    <w:rsid w:val="006A3780"/>
    <w:rsid w:val="006B55A1"/>
    <w:rsid w:val="006C0102"/>
    <w:rsid w:val="006C6B29"/>
    <w:rsid w:val="006D198D"/>
    <w:rsid w:val="006E3FF1"/>
    <w:rsid w:val="006F503C"/>
    <w:rsid w:val="00785381"/>
    <w:rsid w:val="00787444"/>
    <w:rsid w:val="00793388"/>
    <w:rsid w:val="007A68DD"/>
    <w:rsid w:val="007B5018"/>
    <w:rsid w:val="007F356F"/>
    <w:rsid w:val="00802D6C"/>
    <w:rsid w:val="00835D7F"/>
    <w:rsid w:val="0089333A"/>
    <w:rsid w:val="008A72D6"/>
    <w:rsid w:val="008F2D17"/>
    <w:rsid w:val="009025A6"/>
    <w:rsid w:val="0093344D"/>
    <w:rsid w:val="009427AF"/>
    <w:rsid w:val="00954179"/>
    <w:rsid w:val="009568A8"/>
    <w:rsid w:val="009A329B"/>
    <w:rsid w:val="00A257DF"/>
    <w:rsid w:val="00A60D6B"/>
    <w:rsid w:val="00A75CE6"/>
    <w:rsid w:val="00A85652"/>
    <w:rsid w:val="00AB6617"/>
    <w:rsid w:val="00AD41A2"/>
    <w:rsid w:val="00AD78C6"/>
    <w:rsid w:val="00AF08B5"/>
    <w:rsid w:val="00B47353"/>
    <w:rsid w:val="00B57409"/>
    <w:rsid w:val="00B61459"/>
    <w:rsid w:val="00B76220"/>
    <w:rsid w:val="00B90EC1"/>
    <w:rsid w:val="00BE4B02"/>
    <w:rsid w:val="00C2320C"/>
    <w:rsid w:val="00C35622"/>
    <w:rsid w:val="00C40C90"/>
    <w:rsid w:val="00C4463B"/>
    <w:rsid w:val="00C47594"/>
    <w:rsid w:val="00C83E6F"/>
    <w:rsid w:val="00C91E3D"/>
    <w:rsid w:val="00CE6D12"/>
    <w:rsid w:val="00D312DE"/>
    <w:rsid w:val="00D83A41"/>
    <w:rsid w:val="00D87472"/>
    <w:rsid w:val="00D926C6"/>
    <w:rsid w:val="00DB59AC"/>
    <w:rsid w:val="00DC6DFC"/>
    <w:rsid w:val="00DC7E50"/>
    <w:rsid w:val="00EB2C67"/>
    <w:rsid w:val="00EC6DAC"/>
    <w:rsid w:val="00F12D64"/>
    <w:rsid w:val="00F15F84"/>
    <w:rsid w:val="00F205B8"/>
    <w:rsid w:val="00F54C8A"/>
    <w:rsid w:val="00F63162"/>
    <w:rsid w:val="00F70932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433D6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opg3">
    <w:name w:val="toc 3"/>
    <w:basedOn w:val="Standaard"/>
    <w:next w:val="Standaard"/>
    <w:autoRedefine/>
    <w:uiPriority w:val="39"/>
    <w:unhideWhenUsed/>
    <w:rsid w:val="008933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Functioneel%20Ontwer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371F6EC632843AB6E810AF4A3BC7B" ma:contentTypeVersion="9" ma:contentTypeDescription="Een nieuw document maken." ma:contentTypeScope="" ma:versionID="314935671a7ed0443cecd893ea6bce89">
  <xsd:schema xmlns:xsd="http://www.w3.org/2001/XMLSchema" xmlns:xs="http://www.w3.org/2001/XMLSchema" xmlns:p="http://schemas.microsoft.com/office/2006/metadata/properties" xmlns:ns2="fd4092eb-adfe-4033-b17d-7369aaeea5ed" targetNamespace="http://schemas.microsoft.com/office/2006/metadata/properties" ma:root="true" ma:fieldsID="ec71f5beee92242c56836d81517bb1df" ns2:_="">
    <xsd:import namespace="fd4092eb-adfe-4033-b17d-7369aaeea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092eb-adfe-4033-b17d-7369aaeea5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1E7959-200A-46F5-B8E3-A31F6632C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092eb-adfe-4033-b17d-7369aaeea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4199B93-6F16-4265-BE07-A4B0179D5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Functioneel Ontwerp Template</Template>
  <TotalTime>2</TotalTime>
  <Pages>7</Pages>
  <Words>341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Behoefteanalyse</vt:lpstr>
      <vt:lpstr>Behoefteanalyse</vt:lpstr>
    </vt:vector>
  </TitlesOfParts>
  <Company>ROC Mondriaan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 Javascript</dc:subject>
  <dc:creator>R. Springer, M. van Linden</dc:creator>
  <cp:keywords/>
  <dc:description/>
  <cp:lastModifiedBy>Mehmet Hastan</cp:lastModifiedBy>
  <cp:revision>2</cp:revision>
  <cp:lastPrinted>2019-10-02T10:33:00Z</cp:lastPrinted>
  <dcterms:created xsi:type="dcterms:W3CDTF">2020-10-12T10:26:00Z</dcterms:created>
  <dcterms:modified xsi:type="dcterms:W3CDTF">2020-10-12T10:26:00Z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0x010100043371F6EC632843AB6E810AF4A3BC7B</vt:lpwstr>
  </property>
</Properties>
</file>